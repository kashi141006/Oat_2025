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FF" w:rsidRPr="00F66D74" w:rsidRDefault="0079091D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pict>
          <v:rect id="Rectangle 2" o:spid="_x0000_s2050" alt="&quot;&quot;" style="position:absolute;left:0;text-align:left;margin-left:0;margin-top:-18pt;width:628.5pt;height:226.5pt;z-index:-25165875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9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F66D74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F66D74" w:rsidRPr="00443893" w:rsidRDefault="0079091D" w:rsidP="00443893">
            <w:pPr>
              <w:pStyle w:val="Title"/>
            </w:pPr>
            <w:sdt>
              <w:sdtPr>
                <w:id w:val="1466777010"/>
                <w:placeholder>
                  <w:docPart w:val="1879FD2567F54FF9AD6E58151D4CB397"/>
                </w:placeholder>
                <w:temporary/>
                <w:showingPlcHdr/>
              </w:sdtPr>
              <w:sdtContent>
                <w:r w:rsidR="00F66D74" w:rsidRPr="00115223">
                  <w:t>Certificate of Appreciation</w:t>
                </w:r>
              </w:sdtContent>
            </w:sdt>
          </w:p>
          <w:p w:rsidR="00F66D74" w:rsidRPr="00443893" w:rsidRDefault="0079091D" w:rsidP="00115223">
            <w:pPr>
              <w:pStyle w:val="Subtitle"/>
            </w:pPr>
            <w:sdt>
              <w:sdtPr>
                <w:id w:val="-1819029694"/>
                <w:placeholder>
                  <w:docPart w:val="5555A383285E45BA83AFCE5E05D0654E"/>
                </w:placeholder>
                <w:temporary/>
                <w:showingPlcHdr/>
              </w:sdtPr>
              <w:sdtContent>
                <w:r w:rsidR="00F66D74" w:rsidRPr="00443893">
                  <w:t>Awarded to</w:t>
                </w:r>
              </w:sdtContent>
            </w:sdt>
          </w:p>
          <w:p w:rsidR="00F66D74" w:rsidRPr="00443893" w:rsidRDefault="00437682" w:rsidP="00115223">
            <w:pPr>
              <w:pStyle w:val="Heading1"/>
            </w:pPr>
            <w:r>
              <w:t xml:space="preserve"> </w:t>
            </w:r>
            <w:fldSimple w:instr=" MERGEFIELD Name ">
              <w:r w:rsidR="001E3382" w:rsidRPr="00C60AAB">
                <w:rPr>
                  <w:noProof/>
                </w:rPr>
                <w:t>Bhoomi Patel</w:t>
              </w:r>
            </w:fldSimple>
          </w:p>
          <w:p w:rsidR="00F66D74" w:rsidRPr="00443893" w:rsidRDefault="0079091D" w:rsidP="00B81F46">
            <w:pPr>
              <w:pStyle w:val="Subtitle"/>
            </w:pPr>
            <w:sdt>
              <w:sdtPr>
                <w:id w:val="-98794099"/>
                <w:placeholder>
                  <w:docPart w:val="D8E90C6905954B3FAA9EF2A1E9D22AC0"/>
                </w:placeholder>
                <w:temporary/>
                <w:showingPlcHdr/>
              </w:sdtPr>
              <w:sdtContent>
                <w:r w:rsidR="00F66D74" w:rsidRPr="00115223">
                  <w:t>Thank you for your stellar performance!</w:t>
                </w:r>
              </w:sdtContent>
            </w:sdt>
          </w:p>
        </w:tc>
      </w:tr>
      <w:tr w:rsidR="00F66D74" w:rsidRPr="00443893" w:rsidTr="00F66D74">
        <w:trPr>
          <w:trHeight w:val="1809"/>
        </w:trPr>
        <w:tc>
          <w:tcPr>
            <w:tcW w:w="3098" w:type="pct"/>
          </w:tcPr>
          <w:p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F66D74" w:rsidRPr="00443893" w:rsidRDefault="00F66D74" w:rsidP="00443893"/>
        </w:tc>
      </w:tr>
      <w:tr w:rsidR="00F66D74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F66D74" w:rsidRPr="00B81F46" w:rsidRDefault="00437682" w:rsidP="00437682">
            <w:fldSimple w:instr=" MERGEFIELD Subject ">
              <w:r w:rsidR="001E3382">
                <w:rPr>
                  <w:noProof/>
                </w:rPr>
                <w:t>Object Oriented</w:t>
              </w:r>
            </w:fldSimple>
          </w:p>
        </w:tc>
      </w:tr>
      <w:tr w:rsidR="00F66D74" w:rsidRPr="00443893" w:rsidTr="00F66D74">
        <w:trPr>
          <w:trHeight w:val="576"/>
        </w:trPr>
        <w:tc>
          <w:tcPr>
            <w:tcW w:w="3098" w:type="pct"/>
          </w:tcPr>
          <w:p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F66D74" w:rsidRPr="00443893" w:rsidRDefault="00F66D74" w:rsidP="00443893"/>
        </w:tc>
      </w:tr>
      <w:tr w:rsidR="00F66D74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F66D74" w:rsidRPr="00B81F46" w:rsidRDefault="00437682" w:rsidP="009B0378">
            <w:r>
              <w:t xml:space="preserve"> 8 July 2025</w:t>
            </w:r>
          </w:p>
        </w:tc>
      </w:tr>
    </w:tbl>
    <w:p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1FB" w:rsidRDefault="00CC71FB" w:rsidP="00737BA4">
      <w:r>
        <w:separator/>
      </w:r>
    </w:p>
  </w:endnote>
  <w:endnote w:type="continuationSeparator" w:id="1">
    <w:p w:rsidR="00CC71FB" w:rsidRDefault="00CC71FB" w:rsidP="00737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1FB" w:rsidRDefault="00CC71FB" w:rsidP="00737BA4">
      <w:r>
        <w:separator/>
      </w:r>
    </w:p>
  </w:footnote>
  <w:footnote w:type="continuationSeparator" w:id="1">
    <w:p w:rsidR="00CC71FB" w:rsidRDefault="00CC71FB" w:rsidP="00737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attachedTemplate r:id="rId1"/>
  <w:stylePaneFormatFilter w:val="5004"/>
  <w:stylePaneSortMethod w:val="0000"/>
  <w:mailMerge>
    <w:mainDocumentType w:val="formLetters"/>
    <w:linkToQuery/>
    <w:dataType w:val="native"/>
    <w:connectString w:val="Provider=Microsoft.ACE.OLEDB.12.0;User ID=Admin;Data Source=D:\OAT  Lab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2"/>
    <w:viewMergedData/>
    <w:activeRecord w:val="5"/>
    <w:odso>
      <w:udl w:val="Provider=Microsoft.ACE.OLEDB.12.0;User ID=Admin;Data Source=D:\OAT  Lab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/>
  <w:rsids>
    <w:rsidRoot w:val="00761E2D"/>
    <w:rsid w:val="00027396"/>
    <w:rsid w:val="000F5089"/>
    <w:rsid w:val="00115223"/>
    <w:rsid w:val="001901AE"/>
    <w:rsid w:val="001C2951"/>
    <w:rsid w:val="001E0313"/>
    <w:rsid w:val="001E3382"/>
    <w:rsid w:val="003454A5"/>
    <w:rsid w:val="003841D0"/>
    <w:rsid w:val="00394DB6"/>
    <w:rsid w:val="003A32F0"/>
    <w:rsid w:val="003B69CA"/>
    <w:rsid w:val="003C04A2"/>
    <w:rsid w:val="00402D7D"/>
    <w:rsid w:val="004116A1"/>
    <w:rsid w:val="00420AFF"/>
    <w:rsid w:val="00437682"/>
    <w:rsid w:val="00443893"/>
    <w:rsid w:val="00503E33"/>
    <w:rsid w:val="00522670"/>
    <w:rsid w:val="00535C6B"/>
    <w:rsid w:val="005704DA"/>
    <w:rsid w:val="00580B56"/>
    <w:rsid w:val="00621E94"/>
    <w:rsid w:val="006846B3"/>
    <w:rsid w:val="006B2CAD"/>
    <w:rsid w:val="00737BA4"/>
    <w:rsid w:val="00761E2D"/>
    <w:rsid w:val="0079091D"/>
    <w:rsid w:val="007C224A"/>
    <w:rsid w:val="00801D5C"/>
    <w:rsid w:val="008B4111"/>
    <w:rsid w:val="00960C39"/>
    <w:rsid w:val="009B0378"/>
    <w:rsid w:val="009F3F4A"/>
    <w:rsid w:val="009F40CC"/>
    <w:rsid w:val="00A52E4B"/>
    <w:rsid w:val="00A94947"/>
    <w:rsid w:val="00B81F46"/>
    <w:rsid w:val="00C21CA1"/>
    <w:rsid w:val="00CA3AF0"/>
    <w:rsid w:val="00CB094A"/>
    <w:rsid w:val="00CC71FB"/>
    <w:rsid w:val="00CF478D"/>
    <w:rsid w:val="00D01BE2"/>
    <w:rsid w:val="00D427FF"/>
    <w:rsid w:val="00D63C8C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  <w:style w:type="paragraph" w:styleId="BalloonText">
    <w:name w:val="Balloon Text"/>
    <w:basedOn w:val="Normal"/>
    <w:link w:val="BalloonTextChar"/>
    <w:uiPriority w:val="99"/>
    <w:semiHidden/>
    <w:unhideWhenUsed/>
    <w:rsid w:val="0058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OAT%20%20Lab\excel2.xlsx" TargetMode="External"/><Relationship Id="rId2" Type="http://schemas.openxmlformats.org/officeDocument/2006/relationships/mailMergeSource" Target="file:///D:\OAT%20%20Lab\excel2.xlsx" TargetMode="External"/><Relationship Id="rId1" Type="http://schemas.openxmlformats.org/officeDocument/2006/relationships/attachedTemplate" Target="file:///C:\Users\ADMIN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79FD2567F54FF9AD6E58151D4C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51CA-9582-4B46-9768-A8B820D8535F}"/>
      </w:docPartPr>
      <w:docPartBody>
        <w:p w:rsidR="008241FC" w:rsidRDefault="008241FC">
          <w:pPr>
            <w:pStyle w:val="1879FD2567F54FF9AD6E58151D4CB397"/>
          </w:pPr>
          <w:r w:rsidRPr="00115223">
            <w:t>Certificate of Appreciation</w:t>
          </w:r>
        </w:p>
      </w:docPartBody>
    </w:docPart>
    <w:docPart>
      <w:docPartPr>
        <w:name w:val="5555A383285E45BA83AFCE5E05D06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ECAC-0C64-4857-A0B8-6B03CABF236E}"/>
      </w:docPartPr>
      <w:docPartBody>
        <w:p w:rsidR="008241FC" w:rsidRDefault="008241FC">
          <w:pPr>
            <w:pStyle w:val="5555A383285E45BA83AFCE5E05D0654E"/>
          </w:pPr>
          <w:r w:rsidRPr="00443893">
            <w:t>Awarded to</w:t>
          </w:r>
        </w:p>
      </w:docPartBody>
    </w:docPart>
    <w:docPart>
      <w:docPartPr>
        <w:name w:val="D8E90C6905954B3FAA9EF2A1E9D22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A542A-9052-41DA-AD39-1755EAEFE46F}"/>
      </w:docPartPr>
      <w:docPartBody>
        <w:p w:rsidR="008241FC" w:rsidRDefault="008241FC">
          <w:pPr>
            <w:pStyle w:val="D8E90C6905954B3FAA9EF2A1E9D22AC0"/>
          </w:pPr>
          <w:r w:rsidRPr="00115223">
            <w:t>Thank you for your stellar performance!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1954"/>
    <w:rsid w:val="006B2CAD"/>
    <w:rsid w:val="008241FC"/>
    <w:rsid w:val="00A31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9FD2567F54FF9AD6E58151D4CB397">
    <w:name w:val="1879FD2567F54FF9AD6E58151D4CB397"/>
    <w:rsid w:val="008241FC"/>
  </w:style>
  <w:style w:type="paragraph" w:customStyle="1" w:styleId="5555A383285E45BA83AFCE5E05D0654E">
    <w:name w:val="5555A383285E45BA83AFCE5E05D0654E"/>
    <w:rsid w:val="008241FC"/>
  </w:style>
  <w:style w:type="paragraph" w:customStyle="1" w:styleId="8E813AB990D24D07A2A7B07CB68E9287">
    <w:name w:val="8E813AB990D24D07A2A7B07CB68E9287"/>
    <w:rsid w:val="008241FC"/>
  </w:style>
  <w:style w:type="paragraph" w:customStyle="1" w:styleId="D8E90C6905954B3FAA9EF2A1E9D22AC0">
    <w:name w:val="D8E90C6905954B3FAA9EF2A1E9D22AC0"/>
    <w:rsid w:val="008241FC"/>
  </w:style>
  <w:style w:type="paragraph" w:customStyle="1" w:styleId="CF0F80A803EA4D1BACFD675FDFF37453">
    <w:name w:val="CF0F80A803EA4D1BACFD675FDFF37453"/>
    <w:rsid w:val="008241FC"/>
  </w:style>
  <w:style w:type="paragraph" w:customStyle="1" w:styleId="23FECF295C694487B591F2EE482A2EFC">
    <w:name w:val="23FECF295C694487B591F2EE482A2EFC"/>
    <w:rsid w:val="008241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2025-07-08T05:14:00Z</dcterms:created>
  <dcterms:modified xsi:type="dcterms:W3CDTF">2025-07-08T05:36:00Z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