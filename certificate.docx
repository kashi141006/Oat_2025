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22" w:rsidRPr="00F66D74" w:rsidRDefault="00DE1922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pict>
          <v:rect id="Rectangle 2" o:spid="_x0000_s1026" alt="&quot;&quot;" style="position:absolute;left:0;text-align:left;margin-left:0;margin-top:-18pt;width:628.5pt;height:226.5pt;z-index:-251656192;visibility:visible;mso-width-percent:1000;mso-height-percent:1000;mso-position-horizontal-relative:page;mso-width-percent:1000;mso-height-percent:1000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10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DE1922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E1922" w:rsidRPr="00443893" w:rsidRDefault="00DE1922" w:rsidP="00443893">
            <w:pPr>
              <w:pStyle w:val="Title"/>
            </w:pPr>
            <w:sdt>
              <w:sdtPr>
                <w:id w:val="1466777010"/>
                <w:placeholder>
                  <w:docPart w:val="E3AECA4EFB0347A4B235F6E95B45BED5"/>
                </w:placeholder>
                <w:temporary/>
                <w:showingPlcHdr/>
              </w:sdtPr>
              <w:sdtContent>
                <w:r w:rsidRPr="00115223">
                  <w:t>Certificate of Appreciation</w:t>
                </w:r>
              </w:sdtContent>
            </w:sdt>
          </w:p>
          <w:p w:rsidR="00DE1922" w:rsidRPr="00443893" w:rsidRDefault="00DE1922" w:rsidP="00115223">
            <w:pPr>
              <w:pStyle w:val="Subtitle"/>
            </w:pPr>
            <w:sdt>
              <w:sdtPr>
                <w:id w:val="-1819029694"/>
                <w:placeholder>
                  <w:docPart w:val="B98BB3EF3EC64697ACAABCD00AA7274F"/>
                </w:placeholder>
                <w:temporary/>
                <w:showingPlcHdr/>
              </w:sdtPr>
              <w:sdtContent>
                <w:r w:rsidRPr="00443893">
                  <w:t>Awarded to</w:t>
                </w:r>
              </w:sdtContent>
            </w:sdt>
          </w:p>
          <w:p w:rsidR="00DE1922" w:rsidRPr="00443893" w:rsidRDefault="00DE1922" w:rsidP="00115223">
            <w:pPr>
              <w:pStyle w:val="Heading1"/>
            </w:pPr>
            <w:r>
              <w:t xml:space="preserve"> </w:t>
            </w:r>
            <w:r w:rsidRPr="00C60AAB">
              <w:rPr>
                <w:noProof/>
              </w:rPr>
              <w:t>Kashish Patel</w:t>
            </w:r>
          </w:p>
          <w:p w:rsidR="00DE1922" w:rsidRPr="00443893" w:rsidRDefault="00DE1922" w:rsidP="00B81F46">
            <w:pPr>
              <w:pStyle w:val="Subtitle"/>
            </w:pPr>
            <w:sdt>
              <w:sdtPr>
                <w:id w:val="-98794099"/>
                <w:placeholder>
                  <w:docPart w:val="14565EFAC07D4E62AE172DDA9B01CE0E"/>
                </w:placeholder>
                <w:temporary/>
                <w:showingPlcHdr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E1922" w:rsidRPr="00443893" w:rsidTr="00F66D74">
        <w:trPr>
          <w:trHeight w:val="1809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A80E98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A80E98" w:rsidRDefault="00DE1922" w:rsidP="00437682">
            <w:pPr>
              <w:rPr>
                <w:noProof/>
                <w:color w:val="B23423" w:themeColor="accent5" w:themeShade="BF"/>
                <w:sz w:val="40"/>
                <w:szCs w:val="40"/>
              </w:rPr>
            </w:pPr>
            <w:r w:rsidRPr="00A80E98">
              <w:rPr>
                <w:noProof/>
                <w:color w:val="B23423" w:themeColor="accent5" w:themeShade="BF"/>
                <w:sz w:val="40"/>
                <w:szCs w:val="40"/>
              </w:rPr>
              <w:t>Data Structer</w:t>
            </w:r>
          </w:p>
        </w:tc>
      </w:tr>
      <w:tr w:rsidR="00DE1922" w:rsidRPr="00443893" w:rsidTr="00F66D74">
        <w:trPr>
          <w:trHeight w:val="576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1C7E5D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1C7E5D" w:rsidRDefault="00DE1922" w:rsidP="009B0378">
            <w:pPr>
              <w:rPr>
                <w:sz w:val="36"/>
                <w:szCs w:val="36"/>
              </w:rPr>
            </w:pPr>
            <w:r w:rsidRPr="001C7E5D">
              <w:rPr>
                <w:sz w:val="36"/>
                <w:szCs w:val="36"/>
              </w:rPr>
              <w:t xml:space="preserve"> 8 July 2025</w:t>
            </w:r>
          </w:p>
        </w:tc>
      </w:tr>
    </w:tbl>
    <w:p w:rsidR="00DE1922" w:rsidRDefault="00DE1922" w:rsidP="00420AFF">
      <w:pPr>
        <w:rPr>
          <w:sz w:val="16"/>
          <w:szCs w:val="16"/>
        </w:rPr>
        <w:sectPr w:rsidR="00DE1922" w:rsidSect="00DE1922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E1922" w:rsidRPr="00F66D74" w:rsidRDefault="00DE1922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pict>
          <v:rect id="_x0000_s1027" alt="&quot;&quot;" style="position:absolute;left:0;text-align:left;margin-left:0;margin-top:-18pt;width:628.5pt;height:226.5pt;z-index:-251654144;visibility:visible;mso-width-percent:1000;mso-height-percent:1000;mso-position-horizontal-relative:page;mso-width-percent:1000;mso-height-percent:1000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10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DE1922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E1922" w:rsidRPr="00443893" w:rsidRDefault="00DE1922" w:rsidP="00443893">
            <w:pPr>
              <w:pStyle w:val="Title"/>
            </w:pPr>
            <w:sdt>
              <w:sdtPr>
                <w:id w:val="-2053390677"/>
                <w:placeholder>
                  <w:docPart w:val="9D76ED4EC803417EB286741F5B617C32"/>
                </w:placeholder>
                <w:temporary/>
                <w:showingPlcHdr/>
              </w:sdtPr>
              <w:sdtContent>
                <w:r w:rsidRPr="00115223">
                  <w:t>Certificate of Appreciation</w:t>
                </w:r>
              </w:sdtContent>
            </w:sdt>
          </w:p>
          <w:p w:rsidR="00DE1922" w:rsidRPr="00443893" w:rsidRDefault="00DE1922" w:rsidP="00115223">
            <w:pPr>
              <w:pStyle w:val="Subtitle"/>
            </w:pPr>
            <w:sdt>
              <w:sdtPr>
                <w:id w:val="-2053390676"/>
                <w:placeholder>
                  <w:docPart w:val="2FFB037C673F4B139DD05BF984AEEF7F"/>
                </w:placeholder>
                <w:temporary/>
                <w:showingPlcHdr/>
              </w:sdtPr>
              <w:sdtContent>
                <w:r w:rsidRPr="00443893">
                  <w:t>Awarded to</w:t>
                </w:r>
              </w:sdtContent>
            </w:sdt>
          </w:p>
          <w:p w:rsidR="00DE1922" w:rsidRPr="00443893" w:rsidRDefault="00DE1922" w:rsidP="00115223">
            <w:pPr>
              <w:pStyle w:val="Heading1"/>
            </w:pPr>
            <w:r>
              <w:t xml:space="preserve"> </w:t>
            </w:r>
            <w:r w:rsidRPr="00C60AAB">
              <w:rPr>
                <w:noProof/>
              </w:rPr>
              <w:t>Dhvani Shah</w:t>
            </w:r>
          </w:p>
          <w:p w:rsidR="00DE1922" w:rsidRPr="00443893" w:rsidRDefault="00DE1922" w:rsidP="00B81F46">
            <w:pPr>
              <w:pStyle w:val="Subtitle"/>
            </w:pPr>
            <w:sdt>
              <w:sdtPr>
                <w:id w:val="-2053390675"/>
                <w:placeholder>
                  <w:docPart w:val="2C4B2655CDA94AAF87855B0792CB4ADD"/>
                </w:placeholder>
                <w:temporary/>
                <w:showingPlcHdr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E1922" w:rsidRPr="00443893" w:rsidTr="00F66D74">
        <w:trPr>
          <w:trHeight w:val="1809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A80E98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A80E98" w:rsidRDefault="00DE1922" w:rsidP="00437682">
            <w:pPr>
              <w:rPr>
                <w:noProof/>
                <w:color w:val="B23423" w:themeColor="accent5" w:themeShade="BF"/>
                <w:sz w:val="40"/>
                <w:szCs w:val="40"/>
              </w:rPr>
            </w:pPr>
            <w:r w:rsidRPr="00A80E98">
              <w:rPr>
                <w:noProof/>
                <w:color w:val="B23423" w:themeColor="accent5" w:themeShade="BF"/>
                <w:sz w:val="40"/>
                <w:szCs w:val="40"/>
              </w:rPr>
              <w:t>Web Technology</w:t>
            </w:r>
          </w:p>
        </w:tc>
      </w:tr>
      <w:tr w:rsidR="00DE1922" w:rsidRPr="00443893" w:rsidTr="00F66D74">
        <w:trPr>
          <w:trHeight w:val="576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1C7E5D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1C7E5D" w:rsidRDefault="00DE1922" w:rsidP="009B0378">
            <w:pPr>
              <w:rPr>
                <w:sz w:val="36"/>
                <w:szCs w:val="36"/>
              </w:rPr>
            </w:pPr>
            <w:r w:rsidRPr="001C7E5D">
              <w:rPr>
                <w:sz w:val="36"/>
                <w:szCs w:val="36"/>
              </w:rPr>
              <w:t xml:space="preserve"> 8 July 2025</w:t>
            </w:r>
          </w:p>
        </w:tc>
      </w:tr>
    </w:tbl>
    <w:p w:rsidR="00DE1922" w:rsidRDefault="00DE1922" w:rsidP="00420AFF">
      <w:pPr>
        <w:rPr>
          <w:sz w:val="16"/>
          <w:szCs w:val="16"/>
        </w:rPr>
        <w:sectPr w:rsidR="00DE1922" w:rsidSect="00DE1922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E1922" w:rsidRPr="00F66D74" w:rsidRDefault="00DE1922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pict>
          <v:rect id="_x0000_s1028" alt="&quot;&quot;" style="position:absolute;left:0;text-align:left;margin-left:0;margin-top:-18pt;width:628.5pt;height:226.5pt;z-index:-251652096;visibility:visible;mso-width-percent:1000;mso-height-percent:1000;mso-position-horizontal-relative:page;mso-width-percent:1000;mso-height-percent:1000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10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DE1922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E1922" w:rsidRPr="00443893" w:rsidRDefault="00DE1922" w:rsidP="00443893">
            <w:pPr>
              <w:pStyle w:val="Title"/>
            </w:pPr>
            <w:sdt>
              <w:sdtPr>
                <w:id w:val="-2053390674"/>
                <w:placeholder>
                  <w:docPart w:val="F29D53B3A8FB48D2BFB31CF392C7822D"/>
                </w:placeholder>
                <w:temporary/>
                <w:showingPlcHdr/>
              </w:sdtPr>
              <w:sdtContent>
                <w:r w:rsidRPr="00115223">
                  <w:t>Certificate of Appreciation</w:t>
                </w:r>
              </w:sdtContent>
            </w:sdt>
          </w:p>
          <w:p w:rsidR="00DE1922" w:rsidRPr="00443893" w:rsidRDefault="00DE1922" w:rsidP="00115223">
            <w:pPr>
              <w:pStyle w:val="Subtitle"/>
            </w:pPr>
            <w:sdt>
              <w:sdtPr>
                <w:id w:val="-2053390673"/>
                <w:placeholder>
                  <w:docPart w:val="24FEF0208B6D412AA73CB0094DD6A9D2"/>
                </w:placeholder>
                <w:temporary/>
                <w:showingPlcHdr/>
              </w:sdtPr>
              <w:sdtContent>
                <w:r w:rsidRPr="00443893">
                  <w:t>Awarded to</w:t>
                </w:r>
              </w:sdtContent>
            </w:sdt>
          </w:p>
          <w:p w:rsidR="00DE1922" w:rsidRPr="00443893" w:rsidRDefault="00DE1922" w:rsidP="00115223">
            <w:pPr>
              <w:pStyle w:val="Heading1"/>
            </w:pPr>
            <w:r>
              <w:t xml:space="preserve"> </w:t>
            </w:r>
            <w:r w:rsidRPr="00C60AAB">
              <w:rPr>
                <w:noProof/>
              </w:rPr>
              <w:t>Jiya Sharma</w:t>
            </w:r>
          </w:p>
          <w:p w:rsidR="00DE1922" w:rsidRPr="00443893" w:rsidRDefault="00DE1922" w:rsidP="00B81F46">
            <w:pPr>
              <w:pStyle w:val="Subtitle"/>
            </w:pPr>
            <w:sdt>
              <w:sdtPr>
                <w:id w:val="-2053390672"/>
                <w:placeholder>
                  <w:docPart w:val="5297B60ED401401FBDBE88A761789E8D"/>
                </w:placeholder>
                <w:temporary/>
                <w:showingPlcHdr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E1922" w:rsidRPr="00443893" w:rsidTr="00F66D74">
        <w:trPr>
          <w:trHeight w:val="1809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A80E98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A80E98" w:rsidRDefault="00DE1922" w:rsidP="00437682">
            <w:pPr>
              <w:rPr>
                <w:noProof/>
                <w:color w:val="B23423" w:themeColor="accent5" w:themeShade="BF"/>
                <w:sz w:val="40"/>
                <w:szCs w:val="40"/>
              </w:rPr>
            </w:pPr>
            <w:r w:rsidRPr="00A80E98">
              <w:rPr>
                <w:noProof/>
                <w:color w:val="B23423" w:themeColor="accent5" w:themeShade="BF"/>
                <w:sz w:val="40"/>
                <w:szCs w:val="40"/>
              </w:rPr>
              <w:t>Mathemetics</w:t>
            </w:r>
          </w:p>
        </w:tc>
      </w:tr>
      <w:tr w:rsidR="00DE1922" w:rsidRPr="00443893" w:rsidTr="00F66D74">
        <w:trPr>
          <w:trHeight w:val="576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1C7E5D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1C7E5D" w:rsidRDefault="00DE1922" w:rsidP="009B0378">
            <w:pPr>
              <w:rPr>
                <w:sz w:val="36"/>
                <w:szCs w:val="36"/>
              </w:rPr>
            </w:pPr>
            <w:r w:rsidRPr="001C7E5D">
              <w:rPr>
                <w:sz w:val="36"/>
                <w:szCs w:val="36"/>
              </w:rPr>
              <w:t xml:space="preserve"> 8 July 2025</w:t>
            </w:r>
          </w:p>
        </w:tc>
      </w:tr>
    </w:tbl>
    <w:p w:rsidR="00DE1922" w:rsidRDefault="00DE1922" w:rsidP="00420AFF">
      <w:pPr>
        <w:rPr>
          <w:sz w:val="16"/>
          <w:szCs w:val="16"/>
        </w:rPr>
        <w:sectPr w:rsidR="00DE1922" w:rsidSect="00DE1922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E1922" w:rsidRPr="00F66D74" w:rsidRDefault="00DE1922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pict>
          <v:rect id="_x0000_s1029" alt="&quot;&quot;" style="position:absolute;left:0;text-align:left;margin-left:-4.2pt;margin-top:-18pt;width:11in;height:612pt;z-index:-251650048;visibility:visible;mso-width-percent:1000;mso-height-percent:1000;mso-position-horizontal-relative:page;mso-width-percent:1000;mso-height-percent:1000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10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DE1922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E1922" w:rsidRPr="00443893" w:rsidRDefault="00DE1922" w:rsidP="00443893">
            <w:pPr>
              <w:pStyle w:val="Title"/>
            </w:pPr>
            <w:sdt>
              <w:sdtPr>
                <w:id w:val="-2053390671"/>
                <w:placeholder>
                  <w:docPart w:val="11D11D13948A40828D4C05CBA0D89E4F"/>
                </w:placeholder>
                <w:temporary/>
                <w:showingPlcHdr/>
              </w:sdtPr>
              <w:sdtContent>
                <w:r w:rsidRPr="00115223">
                  <w:t>Certificate of Appreciation</w:t>
                </w:r>
              </w:sdtContent>
            </w:sdt>
          </w:p>
          <w:p w:rsidR="00DE1922" w:rsidRPr="00443893" w:rsidRDefault="00DE1922" w:rsidP="00115223">
            <w:pPr>
              <w:pStyle w:val="Subtitle"/>
            </w:pPr>
            <w:sdt>
              <w:sdtPr>
                <w:id w:val="-2053390670"/>
                <w:placeholder>
                  <w:docPart w:val="A8AE156A6B3D48749BF5EAE829DE7155"/>
                </w:placeholder>
                <w:temporary/>
                <w:showingPlcHdr/>
              </w:sdtPr>
              <w:sdtContent>
                <w:r w:rsidRPr="00443893">
                  <w:t>Awarded to</w:t>
                </w:r>
              </w:sdtContent>
            </w:sdt>
          </w:p>
          <w:p w:rsidR="00DE1922" w:rsidRPr="00443893" w:rsidRDefault="00DE1922" w:rsidP="00115223">
            <w:pPr>
              <w:pStyle w:val="Heading1"/>
            </w:pPr>
            <w:r>
              <w:t xml:space="preserve"> </w:t>
            </w:r>
            <w:r w:rsidRPr="00C60AAB">
              <w:rPr>
                <w:noProof/>
              </w:rPr>
              <w:t>Khushi Rankja</w:t>
            </w:r>
          </w:p>
          <w:p w:rsidR="00DE1922" w:rsidRPr="00443893" w:rsidRDefault="00DE1922" w:rsidP="00B81F46">
            <w:pPr>
              <w:pStyle w:val="Subtitle"/>
            </w:pPr>
            <w:sdt>
              <w:sdtPr>
                <w:id w:val="-2053390669"/>
                <w:placeholder>
                  <w:docPart w:val="AEFFB1503D4144E7BFEC1C32FB473E2F"/>
                </w:placeholder>
                <w:temporary/>
                <w:showingPlcHdr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E1922" w:rsidRPr="00443893" w:rsidTr="00F66D74">
        <w:trPr>
          <w:trHeight w:val="1809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A80E98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A80E98" w:rsidRDefault="00DE1922" w:rsidP="00437682">
            <w:pPr>
              <w:rPr>
                <w:noProof/>
                <w:color w:val="B23423" w:themeColor="accent5" w:themeShade="BF"/>
                <w:sz w:val="40"/>
                <w:szCs w:val="40"/>
              </w:rPr>
            </w:pPr>
            <w:r w:rsidRPr="00A80E98">
              <w:rPr>
                <w:noProof/>
                <w:color w:val="B23423" w:themeColor="accent5" w:themeShade="BF"/>
                <w:sz w:val="40"/>
                <w:szCs w:val="40"/>
              </w:rPr>
              <w:t>English</w:t>
            </w:r>
          </w:p>
        </w:tc>
      </w:tr>
      <w:tr w:rsidR="00DE1922" w:rsidRPr="00443893" w:rsidTr="00F66D74">
        <w:trPr>
          <w:trHeight w:val="576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1C7E5D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1C7E5D" w:rsidRDefault="00DE1922" w:rsidP="009B0378">
            <w:pPr>
              <w:rPr>
                <w:sz w:val="36"/>
                <w:szCs w:val="36"/>
              </w:rPr>
            </w:pPr>
            <w:r w:rsidRPr="001C7E5D">
              <w:rPr>
                <w:sz w:val="36"/>
                <w:szCs w:val="36"/>
              </w:rPr>
              <w:t xml:space="preserve"> 8 July 2025</w:t>
            </w:r>
          </w:p>
        </w:tc>
      </w:tr>
    </w:tbl>
    <w:p w:rsidR="00DE1922" w:rsidRDefault="00DE1922" w:rsidP="00420AFF">
      <w:pPr>
        <w:rPr>
          <w:sz w:val="16"/>
          <w:szCs w:val="16"/>
        </w:rPr>
        <w:sectPr w:rsidR="00DE1922" w:rsidSect="00DE1922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E1922" w:rsidRPr="00F66D74" w:rsidRDefault="00DE1922" w:rsidP="00027396">
      <w:pPr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pict>
          <v:rect id="_x0000_s1030" alt="&quot;&quot;" style="position:absolute;left:0;text-align:left;margin-left:0;margin-top:-18pt;width:628.5pt;height:226.5pt;z-index:-251648000;visibility:visible;mso-width-percent:1000;mso-height-percent:1000;mso-position-horizontal-relative:page;mso-width-percent:1000;mso-height-percent:1000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<v:fill r:id="rId10" o:title="" recolor="t" rotate="t" type="frame"/>
            <w10:wrap anchorx="page"/>
            <w10:anchorlock/>
          </v:rect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235"/>
        <w:gridCol w:w="5669"/>
      </w:tblGrid>
      <w:tr w:rsidR="00DE1922" w:rsidRPr="00443893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:rsidR="00DE1922" w:rsidRPr="00443893" w:rsidRDefault="00DE1922" w:rsidP="00443893">
            <w:pPr>
              <w:pStyle w:val="Title"/>
            </w:pPr>
            <w:sdt>
              <w:sdtPr>
                <w:id w:val="-2053390668"/>
                <w:placeholder>
                  <w:docPart w:val="C66F35C188EA49AAB28D2ADEE1E10143"/>
                </w:placeholder>
                <w:temporary/>
                <w:showingPlcHdr/>
              </w:sdtPr>
              <w:sdtContent>
                <w:r w:rsidRPr="00115223">
                  <w:t>Certificate of Appreciation</w:t>
                </w:r>
              </w:sdtContent>
            </w:sdt>
          </w:p>
          <w:p w:rsidR="00DE1922" w:rsidRPr="00443893" w:rsidRDefault="00DE1922" w:rsidP="00115223">
            <w:pPr>
              <w:pStyle w:val="Subtitle"/>
            </w:pPr>
            <w:sdt>
              <w:sdtPr>
                <w:id w:val="-2053390667"/>
                <w:placeholder>
                  <w:docPart w:val="D70A77E4C39D4354928E0B8D9D606F1D"/>
                </w:placeholder>
                <w:temporary/>
                <w:showingPlcHdr/>
              </w:sdtPr>
              <w:sdtContent>
                <w:r w:rsidRPr="00443893">
                  <w:t>Awarded to</w:t>
                </w:r>
              </w:sdtContent>
            </w:sdt>
          </w:p>
          <w:p w:rsidR="00DE1922" w:rsidRPr="00443893" w:rsidRDefault="00DE1922" w:rsidP="00115223">
            <w:pPr>
              <w:pStyle w:val="Heading1"/>
            </w:pPr>
            <w:r>
              <w:t xml:space="preserve"> </w:t>
            </w:r>
            <w:r w:rsidRPr="00C60AAB">
              <w:rPr>
                <w:noProof/>
              </w:rPr>
              <w:t>Bhoomi Patel</w:t>
            </w:r>
          </w:p>
          <w:p w:rsidR="00DE1922" w:rsidRPr="00443893" w:rsidRDefault="00DE1922" w:rsidP="00B81F46">
            <w:pPr>
              <w:pStyle w:val="Subtitle"/>
            </w:pPr>
            <w:sdt>
              <w:sdtPr>
                <w:id w:val="-2053390666"/>
                <w:placeholder>
                  <w:docPart w:val="11F65D3953104E72BF385737A00459E7"/>
                </w:placeholder>
                <w:temporary/>
                <w:showingPlcHdr/>
              </w:sdtPr>
              <w:sdtContent>
                <w:r w:rsidRPr="00115223">
                  <w:t>Thank you for your stellar performance!</w:t>
                </w:r>
              </w:sdtContent>
            </w:sdt>
          </w:p>
        </w:tc>
      </w:tr>
      <w:tr w:rsidR="00DE1922" w:rsidRPr="00443893" w:rsidTr="00F66D74">
        <w:trPr>
          <w:trHeight w:val="1809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A80E98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A80E98" w:rsidRDefault="00DE1922" w:rsidP="00437682">
            <w:pPr>
              <w:rPr>
                <w:noProof/>
                <w:color w:val="B23423" w:themeColor="accent5" w:themeShade="BF"/>
                <w:sz w:val="40"/>
                <w:szCs w:val="40"/>
              </w:rPr>
            </w:pPr>
            <w:r w:rsidRPr="00A80E98">
              <w:rPr>
                <w:noProof/>
                <w:color w:val="B23423" w:themeColor="accent5" w:themeShade="BF"/>
                <w:sz w:val="40"/>
                <w:szCs w:val="40"/>
              </w:rPr>
              <w:t>Object Oriented</w:t>
            </w:r>
          </w:p>
        </w:tc>
      </w:tr>
      <w:tr w:rsidR="00DE1922" w:rsidRPr="00443893" w:rsidTr="00F66D74">
        <w:trPr>
          <w:trHeight w:val="576"/>
        </w:trPr>
        <w:tc>
          <w:tcPr>
            <w:tcW w:w="3098" w:type="pct"/>
          </w:tcPr>
          <w:p w:rsidR="00DE1922" w:rsidRPr="00443893" w:rsidRDefault="00DE1922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DE1922" w:rsidRPr="00443893" w:rsidRDefault="00DE1922" w:rsidP="00443893"/>
        </w:tc>
      </w:tr>
      <w:tr w:rsidR="00DE1922" w:rsidRPr="001C7E5D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DE1922" w:rsidRPr="001C7E5D" w:rsidRDefault="00DE1922" w:rsidP="009B0378">
            <w:pPr>
              <w:rPr>
                <w:sz w:val="36"/>
                <w:szCs w:val="36"/>
              </w:rPr>
            </w:pPr>
            <w:r w:rsidRPr="001C7E5D">
              <w:rPr>
                <w:sz w:val="36"/>
                <w:szCs w:val="36"/>
              </w:rPr>
              <w:t xml:space="preserve"> 8 July 2025</w:t>
            </w:r>
          </w:p>
        </w:tc>
      </w:tr>
    </w:tbl>
    <w:p w:rsidR="00DE1922" w:rsidRDefault="00DE1922" w:rsidP="00420AFF">
      <w:pPr>
        <w:rPr>
          <w:sz w:val="16"/>
          <w:szCs w:val="16"/>
        </w:rPr>
        <w:sectPr w:rsidR="00DE1922" w:rsidSect="00DE1922">
          <w:pgSz w:w="15840" w:h="12240" w:orient="landscape" w:code="1"/>
          <w:pgMar w:top="360" w:right="576" w:bottom="360" w:left="360" w:header="720" w:footer="720" w:gutter="0"/>
          <w:pgNumType w:start="1"/>
          <w:cols w:space="720"/>
          <w:docGrid w:linePitch="381"/>
        </w:sectPr>
      </w:pPr>
    </w:p>
    <w:p w:rsidR="00DE1922" w:rsidRPr="005704DA" w:rsidRDefault="00DE1922" w:rsidP="00420AFF">
      <w:pPr>
        <w:rPr>
          <w:sz w:val="16"/>
          <w:szCs w:val="16"/>
        </w:rPr>
      </w:pPr>
    </w:p>
    <w:sectPr w:rsidR="00DE1922" w:rsidRPr="005704DA" w:rsidSect="00DE1922">
      <w:type w:val="continuous"/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A28" w:rsidRDefault="008E0A28" w:rsidP="00737BA4">
      <w:r>
        <w:separator/>
      </w:r>
    </w:p>
  </w:endnote>
  <w:endnote w:type="continuationSeparator" w:id="1">
    <w:p w:rsidR="008E0A28" w:rsidRDefault="008E0A28" w:rsidP="00737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A28" w:rsidRDefault="008E0A28" w:rsidP="00737BA4">
      <w:r>
        <w:separator/>
      </w:r>
    </w:p>
  </w:footnote>
  <w:footnote w:type="continuationSeparator" w:id="1">
    <w:p w:rsidR="008E0A28" w:rsidRDefault="008E0A28" w:rsidP="00737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isplayBackgroundShape/>
  <w:attachedTemplate r:id="rId1"/>
  <w:stylePaneFormatFilter w:val="5004"/>
  <w:stylePaneSortMethod w:val="0000"/>
  <w:defaultTabStop w:val="720"/>
  <w:characterSpacingControl w:val="doNotCompress"/>
  <w:hdrShapeDefaults>
    <o:shapedefaults v:ext="edit" spidmax="3074">
      <o:colormenu v:ext="edit" fillcolor="#92d050"/>
    </o:shapedefaults>
  </w:hdrShapeDefaults>
  <w:footnotePr>
    <w:footnote w:id="0"/>
    <w:footnote w:id="1"/>
  </w:footnotePr>
  <w:endnotePr>
    <w:endnote w:id="0"/>
    <w:endnote w:id="1"/>
  </w:endnotePr>
  <w:compat/>
  <w:rsids>
    <w:rsidRoot w:val="00761E2D"/>
    <w:rsid w:val="00027396"/>
    <w:rsid w:val="0007106E"/>
    <w:rsid w:val="000F5089"/>
    <w:rsid w:val="00115223"/>
    <w:rsid w:val="001901AE"/>
    <w:rsid w:val="001C2951"/>
    <w:rsid w:val="001C7E5D"/>
    <w:rsid w:val="001E0313"/>
    <w:rsid w:val="00335A08"/>
    <w:rsid w:val="003454A5"/>
    <w:rsid w:val="003841D0"/>
    <w:rsid w:val="00394DB6"/>
    <w:rsid w:val="003A32F0"/>
    <w:rsid w:val="003B69CA"/>
    <w:rsid w:val="003C04A2"/>
    <w:rsid w:val="00402D7D"/>
    <w:rsid w:val="004116A1"/>
    <w:rsid w:val="00420AFF"/>
    <w:rsid w:val="00437682"/>
    <w:rsid w:val="00443893"/>
    <w:rsid w:val="00503E33"/>
    <w:rsid w:val="00522670"/>
    <w:rsid w:val="00535C6B"/>
    <w:rsid w:val="005704DA"/>
    <w:rsid w:val="00580B56"/>
    <w:rsid w:val="00621E94"/>
    <w:rsid w:val="0064678C"/>
    <w:rsid w:val="006846B3"/>
    <w:rsid w:val="006B2CAD"/>
    <w:rsid w:val="00737BA4"/>
    <w:rsid w:val="00761E2D"/>
    <w:rsid w:val="0076617D"/>
    <w:rsid w:val="0079091D"/>
    <w:rsid w:val="007C224A"/>
    <w:rsid w:val="00801D5C"/>
    <w:rsid w:val="008B4111"/>
    <w:rsid w:val="008E0A28"/>
    <w:rsid w:val="00960C39"/>
    <w:rsid w:val="009B0378"/>
    <w:rsid w:val="009F3F4A"/>
    <w:rsid w:val="009F40CC"/>
    <w:rsid w:val="00A52E4B"/>
    <w:rsid w:val="00A80E98"/>
    <w:rsid w:val="00A94947"/>
    <w:rsid w:val="00B81F46"/>
    <w:rsid w:val="00C21CA1"/>
    <w:rsid w:val="00C46ED3"/>
    <w:rsid w:val="00CA3AF0"/>
    <w:rsid w:val="00CB094A"/>
    <w:rsid w:val="00CF478D"/>
    <w:rsid w:val="00D01BE2"/>
    <w:rsid w:val="00D05EEA"/>
    <w:rsid w:val="00D427FF"/>
    <w:rsid w:val="00D63C8C"/>
    <w:rsid w:val="00DE1922"/>
    <w:rsid w:val="00DF0ACA"/>
    <w:rsid w:val="00DF547F"/>
    <w:rsid w:val="00DF5C31"/>
    <w:rsid w:val="00E06A13"/>
    <w:rsid w:val="00E233DB"/>
    <w:rsid w:val="00E77D55"/>
    <w:rsid w:val="00E87A0F"/>
    <w:rsid w:val="00E968BC"/>
    <w:rsid w:val="00F3699D"/>
    <w:rsid w:val="00F66D74"/>
    <w:rsid w:val="00FA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  <w:style w:type="paragraph" w:styleId="BalloonText">
    <w:name w:val="Balloon Text"/>
    <w:basedOn w:val="Normal"/>
    <w:link w:val="BalloonTextChar"/>
    <w:uiPriority w:val="99"/>
    <w:semiHidden/>
    <w:unhideWhenUsed/>
    <w:rsid w:val="0058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ertificate%20of%20recognition%20for%20administrative%20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AECA4EFB0347A4B235F6E95B45B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8268-3979-4BC1-B793-EFE701FE5E5C}"/>
      </w:docPartPr>
      <w:docPartBody>
        <w:p w:rsidR="00000000" w:rsidRDefault="002869DA" w:rsidP="002869DA">
          <w:pPr>
            <w:pStyle w:val="E3AECA4EFB0347A4B235F6E95B45BED5"/>
          </w:pPr>
          <w:r w:rsidRPr="00115223">
            <w:t>Certificate of Appreciation</w:t>
          </w:r>
        </w:p>
      </w:docPartBody>
    </w:docPart>
    <w:docPart>
      <w:docPartPr>
        <w:name w:val="B98BB3EF3EC64697ACAABCD00AA72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D68F-7979-4C40-9FAD-CF9D6AF0B822}"/>
      </w:docPartPr>
      <w:docPartBody>
        <w:p w:rsidR="00000000" w:rsidRDefault="002869DA" w:rsidP="002869DA">
          <w:pPr>
            <w:pStyle w:val="B98BB3EF3EC64697ACAABCD00AA7274F"/>
          </w:pPr>
          <w:r w:rsidRPr="00443893">
            <w:t>Awarded to</w:t>
          </w:r>
        </w:p>
      </w:docPartBody>
    </w:docPart>
    <w:docPart>
      <w:docPartPr>
        <w:name w:val="14565EFAC07D4E62AE172DDA9B01C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92DB-9F2C-4AD1-B2B6-0060B77EFC85}"/>
      </w:docPartPr>
      <w:docPartBody>
        <w:p w:rsidR="00000000" w:rsidRDefault="002869DA" w:rsidP="002869DA">
          <w:pPr>
            <w:pStyle w:val="14565EFAC07D4E62AE172DDA9B01CE0E"/>
          </w:pPr>
          <w:r w:rsidRPr="00115223">
            <w:t>Thank you for your stellar performance!</w:t>
          </w:r>
        </w:p>
      </w:docPartBody>
    </w:docPart>
    <w:docPart>
      <w:docPartPr>
        <w:name w:val="9D76ED4EC803417EB286741F5B61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D084-D181-48C1-8339-94B542002A83}"/>
      </w:docPartPr>
      <w:docPartBody>
        <w:p w:rsidR="00000000" w:rsidRDefault="002869DA" w:rsidP="002869DA">
          <w:pPr>
            <w:pStyle w:val="9D76ED4EC803417EB286741F5B617C32"/>
          </w:pPr>
          <w:r w:rsidRPr="00115223">
            <w:t>Certificate of Appreciation</w:t>
          </w:r>
        </w:p>
      </w:docPartBody>
    </w:docPart>
    <w:docPart>
      <w:docPartPr>
        <w:name w:val="2FFB037C673F4B139DD05BF984AE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52372-CB22-4643-AB92-DA4CF3FDC8F7}"/>
      </w:docPartPr>
      <w:docPartBody>
        <w:p w:rsidR="00000000" w:rsidRDefault="002869DA" w:rsidP="002869DA">
          <w:pPr>
            <w:pStyle w:val="2FFB037C673F4B139DD05BF984AEEF7F"/>
          </w:pPr>
          <w:r w:rsidRPr="00443893">
            <w:t>Awarded to</w:t>
          </w:r>
        </w:p>
      </w:docPartBody>
    </w:docPart>
    <w:docPart>
      <w:docPartPr>
        <w:name w:val="2C4B2655CDA94AAF87855B0792CB4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06EC-4799-4FB6-9FFC-C70E36E99845}"/>
      </w:docPartPr>
      <w:docPartBody>
        <w:p w:rsidR="00000000" w:rsidRDefault="002869DA" w:rsidP="002869DA">
          <w:pPr>
            <w:pStyle w:val="2C4B2655CDA94AAF87855B0792CB4ADD"/>
          </w:pPr>
          <w:r w:rsidRPr="00115223">
            <w:t>Thank you for your stellar performance!</w:t>
          </w:r>
        </w:p>
      </w:docPartBody>
    </w:docPart>
    <w:docPart>
      <w:docPartPr>
        <w:name w:val="F29D53B3A8FB48D2BFB31CF392C7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3A2C2-CF0E-4D45-AEF5-D5D09AA56800}"/>
      </w:docPartPr>
      <w:docPartBody>
        <w:p w:rsidR="00000000" w:rsidRDefault="002869DA" w:rsidP="002869DA">
          <w:pPr>
            <w:pStyle w:val="F29D53B3A8FB48D2BFB31CF392C7822D"/>
          </w:pPr>
          <w:r w:rsidRPr="00115223">
            <w:t>Certificate of Appreciation</w:t>
          </w:r>
        </w:p>
      </w:docPartBody>
    </w:docPart>
    <w:docPart>
      <w:docPartPr>
        <w:name w:val="24FEF0208B6D412AA73CB0094DD6A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21E72-B009-4F44-A0B5-BA32A62CCADB}"/>
      </w:docPartPr>
      <w:docPartBody>
        <w:p w:rsidR="00000000" w:rsidRDefault="002869DA" w:rsidP="002869DA">
          <w:pPr>
            <w:pStyle w:val="24FEF0208B6D412AA73CB0094DD6A9D2"/>
          </w:pPr>
          <w:r w:rsidRPr="00443893">
            <w:t>Awarded to</w:t>
          </w:r>
        </w:p>
      </w:docPartBody>
    </w:docPart>
    <w:docPart>
      <w:docPartPr>
        <w:name w:val="5297B60ED401401FBDBE88A761789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95FB5-5851-4D4A-B3E3-14E616A7266E}"/>
      </w:docPartPr>
      <w:docPartBody>
        <w:p w:rsidR="00000000" w:rsidRDefault="002869DA" w:rsidP="002869DA">
          <w:pPr>
            <w:pStyle w:val="5297B60ED401401FBDBE88A761789E8D"/>
          </w:pPr>
          <w:r w:rsidRPr="00115223">
            <w:t>Thank you for your stellar performance!</w:t>
          </w:r>
        </w:p>
      </w:docPartBody>
    </w:docPart>
    <w:docPart>
      <w:docPartPr>
        <w:name w:val="11D11D13948A40828D4C05CBA0D89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B115C-A9AC-4DD7-BC5E-523CD6E1A54B}"/>
      </w:docPartPr>
      <w:docPartBody>
        <w:p w:rsidR="00000000" w:rsidRDefault="002869DA" w:rsidP="002869DA">
          <w:pPr>
            <w:pStyle w:val="11D11D13948A40828D4C05CBA0D89E4F"/>
          </w:pPr>
          <w:r w:rsidRPr="00115223">
            <w:t>Certificate of Appreciation</w:t>
          </w:r>
        </w:p>
      </w:docPartBody>
    </w:docPart>
    <w:docPart>
      <w:docPartPr>
        <w:name w:val="A8AE156A6B3D48749BF5EAE829DE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A134F-879E-4562-9EC2-CA749ACEF64B}"/>
      </w:docPartPr>
      <w:docPartBody>
        <w:p w:rsidR="00000000" w:rsidRDefault="002869DA" w:rsidP="002869DA">
          <w:pPr>
            <w:pStyle w:val="A8AE156A6B3D48749BF5EAE829DE7155"/>
          </w:pPr>
          <w:r w:rsidRPr="00443893">
            <w:t>Awarded to</w:t>
          </w:r>
        </w:p>
      </w:docPartBody>
    </w:docPart>
    <w:docPart>
      <w:docPartPr>
        <w:name w:val="AEFFB1503D4144E7BFEC1C32FB47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56BB-5092-4574-85F7-8992FBC961CD}"/>
      </w:docPartPr>
      <w:docPartBody>
        <w:p w:rsidR="00000000" w:rsidRDefault="002869DA" w:rsidP="002869DA">
          <w:pPr>
            <w:pStyle w:val="AEFFB1503D4144E7BFEC1C32FB473E2F"/>
          </w:pPr>
          <w:r w:rsidRPr="00115223">
            <w:t>Thank you for your stellar performance!</w:t>
          </w:r>
        </w:p>
      </w:docPartBody>
    </w:docPart>
    <w:docPart>
      <w:docPartPr>
        <w:name w:val="C66F35C188EA49AAB28D2ADEE1E1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6F67C-C6C5-4E22-AACB-52C9D8FF1B88}"/>
      </w:docPartPr>
      <w:docPartBody>
        <w:p w:rsidR="00000000" w:rsidRDefault="002869DA" w:rsidP="002869DA">
          <w:pPr>
            <w:pStyle w:val="C66F35C188EA49AAB28D2ADEE1E10143"/>
          </w:pPr>
          <w:r w:rsidRPr="00115223">
            <w:t>Certificate of Appreciation</w:t>
          </w:r>
        </w:p>
      </w:docPartBody>
    </w:docPart>
    <w:docPart>
      <w:docPartPr>
        <w:name w:val="D70A77E4C39D4354928E0B8D9D606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EC0B2-0B19-4DBC-B172-37B9CB06D4B6}"/>
      </w:docPartPr>
      <w:docPartBody>
        <w:p w:rsidR="00000000" w:rsidRDefault="002869DA" w:rsidP="002869DA">
          <w:pPr>
            <w:pStyle w:val="D70A77E4C39D4354928E0B8D9D606F1D"/>
          </w:pPr>
          <w:r w:rsidRPr="00443893">
            <w:t>Awarded to</w:t>
          </w:r>
        </w:p>
      </w:docPartBody>
    </w:docPart>
    <w:docPart>
      <w:docPartPr>
        <w:name w:val="11F65D3953104E72BF385737A0045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04D1-0726-48FF-85E8-4B1A36DA1607}"/>
      </w:docPartPr>
      <w:docPartBody>
        <w:p w:rsidR="00000000" w:rsidRDefault="002869DA" w:rsidP="002869DA">
          <w:pPr>
            <w:pStyle w:val="11F65D3953104E72BF385737A00459E7"/>
          </w:pPr>
          <w:r w:rsidRPr="00115223">
            <w:t>Thank you for your stellar performance!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69DA"/>
    <w:rsid w:val="002869DA"/>
    <w:rsid w:val="00E2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ECA4EFB0347A4B235F6E95B45BED5">
    <w:name w:val="E3AECA4EFB0347A4B235F6E95B45BED5"/>
    <w:rsid w:val="002869DA"/>
  </w:style>
  <w:style w:type="paragraph" w:customStyle="1" w:styleId="B98BB3EF3EC64697ACAABCD00AA7274F">
    <w:name w:val="B98BB3EF3EC64697ACAABCD00AA7274F"/>
    <w:rsid w:val="002869DA"/>
  </w:style>
  <w:style w:type="paragraph" w:customStyle="1" w:styleId="14565EFAC07D4E62AE172DDA9B01CE0E">
    <w:name w:val="14565EFAC07D4E62AE172DDA9B01CE0E"/>
    <w:rsid w:val="002869DA"/>
  </w:style>
  <w:style w:type="paragraph" w:customStyle="1" w:styleId="9D76ED4EC803417EB286741F5B617C32">
    <w:name w:val="9D76ED4EC803417EB286741F5B617C32"/>
    <w:rsid w:val="002869DA"/>
  </w:style>
  <w:style w:type="paragraph" w:customStyle="1" w:styleId="2FFB037C673F4B139DD05BF984AEEF7F">
    <w:name w:val="2FFB037C673F4B139DD05BF984AEEF7F"/>
    <w:rsid w:val="002869DA"/>
  </w:style>
  <w:style w:type="paragraph" w:customStyle="1" w:styleId="2C4B2655CDA94AAF87855B0792CB4ADD">
    <w:name w:val="2C4B2655CDA94AAF87855B0792CB4ADD"/>
    <w:rsid w:val="002869DA"/>
  </w:style>
  <w:style w:type="paragraph" w:customStyle="1" w:styleId="F29D53B3A8FB48D2BFB31CF392C7822D">
    <w:name w:val="F29D53B3A8FB48D2BFB31CF392C7822D"/>
    <w:rsid w:val="002869DA"/>
  </w:style>
  <w:style w:type="paragraph" w:customStyle="1" w:styleId="24FEF0208B6D412AA73CB0094DD6A9D2">
    <w:name w:val="24FEF0208B6D412AA73CB0094DD6A9D2"/>
    <w:rsid w:val="002869DA"/>
  </w:style>
  <w:style w:type="paragraph" w:customStyle="1" w:styleId="5297B60ED401401FBDBE88A761789E8D">
    <w:name w:val="5297B60ED401401FBDBE88A761789E8D"/>
    <w:rsid w:val="002869DA"/>
  </w:style>
  <w:style w:type="paragraph" w:customStyle="1" w:styleId="11D11D13948A40828D4C05CBA0D89E4F">
    <w:name w:val="11D11D13948A40828D4C05CBA0D89E4F"/>
    <w:rsid w:val="002869DA"/>
  </w:style>
  <w:style w:type="paragraph" w:customStyle="1" w:styleId="A8AE156A6B3D48749BF5EAE829DE7155">
    <w:name w:val="A8AE156A6B3D48749BF5EAE829DE7155"/>
    <w:rsid w:val="002869DA"/>
  </w:style>
  <w:style w:type="paragraph" w:customStyle="1" w:styleId="AEFFB1503D4144E7BFEC1C32FB473E2F">
    <w:name w:val="AEFFB1503D4144E7BFEC1C32FB473E2F"/>
    <w:rsid w:val="002869DA"/>
  </w:style>
  <w:style w:type="paragraph" w:customStyle="1" w:styleId="C66F35C188EA49AAB28D2ADEE1E10143">
    <w:name w:val="C66F35C188EA49AAB28D2ADEE1E10143"/>
    <w:rsid w:val="002869DA"/>
  </w:style>
  <w:style w:type="paragraph" w:customStyle="1" w:styleId="D70A77E4C39D4354928E0B8D9D606F1D">
    <w:name w:val="D70A77E4C39D4354928E0B8D9D606F1D"/>
    <w:rsid w:val="002869DA"/>
  </w:style>
  <w:style w:type="paragraph" w:customStyle="1" w:styleId="11F65D3953104E72BF385737A00459E7">
    <w:name w:val="11F65D3953104E72BF385737A00459E7"/>
    <w:rsid w:val="002869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057AD-4F30-4B21-9070-559EF127C29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recognition for administrative professional</Template>
  <TotalTime>0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2025-07-08T05:24:00Z</dcterms:created>
  <dcterms:modified xsi:type="dcterms:W3CDTF">2025-07-08T05:33:00Z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